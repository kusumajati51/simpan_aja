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710A388E" w14:textId="77777777" w:rsidTr="000873F6">
        <w:trPr>
          <w:trHeight w:val="4950"/>
        </w:trPr>
        <w:tc>
          <w:tcPr>
            <w:tcW w:w="3420" w:type="dxa"/>
            <w:gridSpan w:val="4"/>
          </w:tcPr>
          <w:p w14:paraId="3FCE3625" w14:textId="7E107C8D" w:rsidR="00453A7B" w:rsidRDefault="003236E8" w:rsidP="00C91418">
            <w:pPr>
              <w:tabs>
                <w:tab w:val="left" w:pos="7049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1" locked="0" layoutInCell="1" allowOverlap="1" wp14:anchorId="30CF8C13" wp14:editId="56225564">
                      <wp:simplePos x="0" y="0"/>
                      <wp:positionH relativeFrom="page">
                        <wp:posOffset>-274320</wp:posOffset>
                      </wp:positionH>
                      <wp:positionV relativeFrom="paragraph">
                        <wp:posOffset>2728187</wp:posOffset>
                      </wp:positionV>
                      <wp:extent cx="2660641" cy="9116568"/>
                      <wp:effectExtent l="0" t="0" r="6985" b="8890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0641" cy="9116568"/>
                                <a:chOff x="0" y="0"/>
                                <a:chExt cx="2668270" cy="9112885"/>
                              </a:xfrm>
                              <a:solidFill>
                                <a:srgbClr val="002060"/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21050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520065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2665095" cy="2910772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B73F56" id="Group 2" o:spid="_x0000_s1026" style="position:absolute;margin-left:-21.6pt;margin-top:214.8pt;width:209.5pt;height:717.85pt;z-index:-251578368;mso-position-horizontal-relative:page;mso-width-relative:margin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">
                      <v:group id="Group 12" o:spid="_x0000_s102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      </v:group>
                      <w10:wrap anchorx="page"/>
                    </v:group>
                  </w:pict>
                </mc:Fallback>
              </mc:AlternateContent>
            </w:r>
            <w:r w:rsidR="00C74C27"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70E70EC1" wp14:editId="487E4C3F">
                  <wp:simplePos x="0" y="0"/>
                  <wp:positionH relativeFrom="column">
                    <wp:posOffset>-242789</wp:posOffset>
                  </wp:positionH>
                  <wp:positionV relativeFrom="paragraph">
                    <wp:posOffset>-195492</wp:posOffset>
                  </wp:positionV>
                  <wp:extent cx="2633752" cy="2867660"/>
                  <wp:effectExtent l="0" t="0" r="0" b="8890"/>
                  <wp:wrapNone/>
                  <wp:docPr id="4" name="Picture 4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B_IMG_157696022956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171" cy="290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4FFF172" w14:textId="77777777" w:rsidR="00453A7B" w:rsidRDefault="00453A7B" w:rsidP="004A28EA"/>
        </w:tc>
        <w:tc>
          <w:tcPr>
            <w:tcW w:w="7236" w:type="dxa"/>
            <w:vMerge w:val="restart"/>
          </w:tcPr>
          <w:p w14:paraId="49DE919B" w14:textId="078DB461" w:rsidR="00453A7B" w:rsidRPr="006D09CA" w:rsidRDefault="00C74C27" w:rsidP="002E7306">
            <w:pPr>
              <w:pStyle w:val="Title"/>
              <w:rPr>
                <w:b/>
                <w:bCs/>
                <w:color w:val="E94057" w:themeColor="accent2"/>
              </w:rPr>
            </w:pPr>
            <w:r w:rsidRPr="006D09CA">
              <w:rPr>
                <w:b/>
                <w:bCs/>
                <w:color w:val="E94057" w:themeColor="accent2"/>
              </w:rPr>
              <w:t>V</w:t>
            </w:r>
            <w:r w:rsidRPr="006D09CA">
              <w:rPr>
                <w:b/>
                <w:bCs/>
                <w:color w:val="D65DD2" w:themeColor="accent1" w:themeTint="99"/>
              </w:rPr>
              <w:t>i</w:t>
            </w:r>
            <w:r w:rsidRPr="006D09CA">
              <w:rPr>
                <w:b/>
                <w:bCs/>
                <w:color w:val="323E4F" w:themeColor="text2" w:themeShade="BF"/>
              </w:rPr>
              <w:t>n</w:t>
            </w:r>
            <w:r w:rsidRPr="006D09CA">
              <w:rPr>
                <w:b/>
                <w:bCs/>
                <w:color w:val="FFC000" w:themeColor="accent4"/>
              </w:rPr>
              <w:t>c</w:t>
            </w:r>
            <w:r w:rsidRPr="006D09CA">
              <w:rPr>
                <w:b/>
                <w:bCs/>
                <w:color w:val="92D050"/>
              </w:rPr>
              <w:t>e</w:t>
            </w:r>
            <w:r w:rsidRPr="006D09CA">
              <w:rPr>
                <w:b/>
                <w:bCs/>
                <w:color w:val="581756" w:themeColor="accent6" w:themeShade="40"/>
              </w:rPr>
              <w:t>n</w:t>
            </w:r>
            <w:r w:rsidRPr="006D09CA">
              <w:rPr>
                <w:b/>
                <w:bCs/>
                <w:color w:val="0070C0"/>
              </w:rPr>
              <w:t>T</w:t>
            </w:r>
            <w:r w:rsidRPr="006D09CA">
              <w:rPr>
                <w:b/>
                <w:bCs/>
                <w:color w:val="8496B0" w:themeColor="text2" w:themeTint="99"/>
              </w:rPr>
              <w:t>i</w:t>
            </w:r>
            <w:r w:rsidRPr="006D09CA">
              <w:rPr>
                <w:b/>
                <w:bCs/>
                <w:color w:val="59D4F1"/>
              </w:rPr>
              <w:t>a</w:t>
            </w:r>
            <w:r w:rsidRPr="006D09CA">
              <w:rPr>
                <w:b/>
                <w:bCs/>
                <w:color w:val="D65DD2" w:themeColor="accent1" w:themeTint="99"/>
              </w:rPr>
              <w:t xml:space="preserve"> </w:t>
            </w:r>
            <w:r w:rsidRPr="0012312E">
              <w:rPr>
                <w:b/>
                <w:bCs/>
                <w:color w:val="C1510B" w:themeColor="accent3" w:themeShade="BF"/>
              </w:rPr>
              <w:t>t</w:t>
            </w:r>
            <w:r w:rsidRPr="0012312E">
              <w:rPr>
                <w:b/>
                <w:bCs/>
                <w:color w:val="8496B0" w:themeColor="text2" w:themeTint="99"/>
              </w:rPr>
              <w:t>y</w:t>
            </w:r>
            <w:r w:rsidRPr="0012312E">
              <w:rPr>
                <w:b/>
                <w:bCs/>
                <w:color w:val="F69E3E"/>
              </w:rPr>
              <w:t>a</w:t>
            </w:r>
            <w:r w:rsidRPr="0012312E">
              <w:rPr>
                <w:b/>
                <w:bCs/>
                <w:color w:val="C00000"/>
              </w:rPr>
              <w:t>s</w:t>
            </w:r>
          </w:p>
          <w:p w14:paraId="7A84D66D" w14:textId="160E61A6" w:rsidR="00453A7B" w:rsidRPr="006D09CA" w:rsidRDefault="00C74C27" w:rsidP="002E7306">
            <w:pPr>
              <w:pStyle w:val="Subtitle"/>
              <w:rPr>
                <w:color w:val="0070C0"/>
              </w:rPr>
            </w:pPr>
            <w:r w:rsidRPr="006D09CA">
              <w:rPr>
                <w:color w:val="0070C0"/>
              </w:rPr>
              <w:t>Promotion staff</w:t>
            </w:r>
          </w:p>
          <w:sdt>
            <w:sdtPr>
              <w:id w:val="2074003189"/>
              <w:placeholder>
                <w:docPart w:val="411509DE3B04420E9A7D949515AB9414"/>
              </w:placeholder>
              <w:temporary/>
              <w:showingPlcHdr/>
              <w15:appearance w15:val="hidden"/>
            </w:sdtPr>
            <w:sdtContent>
              <w:p w14:paraId="5522FBBF" w14:textId="77777777" w:rsidR="00453A7B" w:rsidRDefault="00453A7B" w:rsidP="00EC0F79">
                <w:pPr>
                  <w:pStyle w:val="Heading1"/>
                </w:pPr>
                <w:r w:rsidRPr="008D4256">
                  <w:rPr>
                    <w:color w:val="auto"/>
                  </w:rPr>
                  <w:t>Objective</w:t>
                </w:r>
              </w:p>
            </w:sdtContent>
          </w:sdt>
          <w:p w14:paraId="3A20BACF" w14:textId="403870BE" w:rsidR="00453A7B" w:rsidRDefault="00C74C27" w:rsidP="00EC0F79">
            <w:r>
              <w:t>To become a better person who could serve and be the best for everyone.</w:t>
            </w:r>
          </w:p>
          <w:p w14:paraId="14AB6AAC" w14:textId="50BD1C22" w:rsidR="00453A7B" w:rsidRDefault="00955F96" w:rsidP="00EC0F79">
            <w:pPr>
              <w:pStyle w:val="Heading1"/>
            </w:pPr>
            <w:r w:rsidRPr="00955F96">
              <w:rPr>
                <w:color w:val="auto"/>
              </w:rPr>
              <w:t xml:space="preserve">regular job </w:t>
            </w:r>
            <w:sdt>
              <w:sdtPr>
                <w:id w:val="1696962928"/>
                <w:placeholder>
                  <w:docPart w:val="111D7201996C4ED09A94595FC7EA92A4"/>
                </w:placeholder>
                <w:temporary/>
                <w:showingPlcHdr/>
                <w15:appearance w15:val="hidden"/>
              </w:sdtPr>
              <w:sdtContent>
                <w:r w:rsidR="00453A7B" w:rsidRPr="003236E8">
                  <w:rPr>
                    <w:color w:val="auto"/>
                  </w:rPr>
                  <w:t>Experience</w:t>
                </w:r>
              </w:sdtContent>
            </w:sdt>
          </w:p>
          <w:p w14:paraId="4D4AF973" w14:textId="77777777" w:rsidR="00867227" w:rsidRPr="008D4256" w:rsidRDefault="00E7153C" w:rsidP="00EC0F79">
            <w:pPr>
              <w:pStyle w:val="Heading2"/>
              <w:rPr>
                <w:color w:val="240923" w:themeColor="accent6" w:themeShade="1A"/>
              </w:rPr>
            </w:pPr>
            <w:r w:rsidRPr="00955F96">
              <w:rPr>
                <w:color w:val="B12FAD" w:themeColor="accent6" w:themeShade="80"/>
              </w:rPr>
              <w:t>researcher</w:t>
            </w:r>
            <w:r w:rsidR="00867227" w:rsidRPr="008D4256">
              <w:rPr>
                <w:color w:val="240923" w:themeColor="accent6" w:themeShade="1A"/>
              </w:rPr>
              <w:t xml:space="preserve"> </w:t>
            </w:r>
          </w:p>
          <w:p w14:paraId="0F28094D" w14:textId="17F0EFBA" w:rsidR="00453A7B" w:rsidRDefault="00867227" w:rsidP="00EC0F79">
            <w:pPr>
              <w:pStyle w:val="Heading2"/>
            </w:pPr>
            <w:r w:rsidRPr="00867227">
              <w:rPr>
                <w:sz w:val="24"/>
                <w:szCs w:val="24"/>
              </w:rPr>
              <w:t xml:space="preserve">(Centre </w:t>
            </w:r>
            <w:r w:rsidR="00C26232">
              <w:rPr>
                <w:sz w:val="24"/>
                <w:szCs w:val="24"/>
              </w:rPr>
              <w:t xml:space="preserve">for </w:t>
            </w:r>
            <w:r w:rsidRPr="00867227">
              <w:rPr>
                <w:sz w:val="24"/>
                <w:szCs w:val="24"/>
              </w:rPr>
              <w:t>transdiciplin and sustainability s</w:t>
            </w:r>
            <w:r w:rsidR="00C26232">
              <w:rPr>
                <w:sz w:val="24"/>
                <w:szCs w:val="24"/>
              </w:rPr>
              <w:t>ciences</w:t>
            </w:r>
            <w:r>
              <w:rPr>
                <w:sz w:val="24"/>
                <w:szCs w:val="24"/>
              </w:rPr>
              <w:t xml:space="preserve"> –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38BD9F90" w14:textId="34CF1C24" w:rsidR="00453A7B" w:rsidRPr="008D4256" w:rsidRDefault="00453A7B" w:rsidP="008D4256">
            <w:pPr>
              <w:pStyle w:val="Heading3"/>
            </w:pPr>
            <w:r>
              <w:t>(</w:t>
            </w:r>
            <w:r w:rsidR="00E7153C">
              <w:t>June 2017</w:t>
            </w:r>
            <w:r>
              <w:t>-</w:t>
            </w:r>
            <w:r w:rsidR="00E7153C">
              <w:t xml:space="preserve"> Now</w:t>
            </w:r>
            <w:r>
              <w:t>)</w:t>
            </w:r>
          </w:p>
          <w:p w14:paraId="5D9F1B7F" w14:textId="1F3891F7" w:rsidR="00453A7B" w:rsidRPr="008C4576" w:rsidRDefault="00867227" w:rsidP="00D95726">
            <w:pPr>
              <w:pStyle w:val="Heading2"/>
              <w:rPr>
                <w:color w:val="290409" w:themeColor="accent5" w:themeShade="1A"/>
              </w:rPr>
            </w:pPr>
            <w:r w:rsidRPr="00955F96">
              <w:rPr>
                <w:color w:val="B12FAD" w:themeColor="accent6" w:themeShade="80"/>
              </w:rPr>
              <w:t>STaff</w:t>
            </w:r>
            <w:r w:rsidRPr="008C4576">
              <w:rPr>
                <w:color w:val="290409" w:themeColor="accent5" w:themeShade="1A"/>
              </w:rPr>
              <w:t xml:space="preserve"> </w:t>
            </w:r>
          </w:p>
          <w:p w14:paraId="58446302" w14:textId="18E2EE37" w:rsidR="003236E8" w:rsidRPr="003236E8" w:rsidRDefault="003236E8" w:rsidP="003236E8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8D4256">
              <w:rPr>
                <w:sz w:val="24"/>
                <w:szCs w:val="24"/>
              </w:rPr>
              <w:t>directorate of Scientific publication and strategic information –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3BEEBC37" w14:textId="63B1C456" w:rsidR="00453A7B" w:rsidRDefault="00453A7B" w:rsidP="00D95726">
            <w:pPr>
              <w:pStyle w:val="Heading3"/>
            </w:pPr>
            <w:r>
              <w:t>(</w:t>
            </w:r>
            <w:r w:rsidR="008D4256">
              <w:t>June 2019 – December 2019</w:t>
            </w:r>
            <w:r>
              <w:t>)</w:t>
            </w:r>
          </w:p>
          <w:p w14:paraId="072E73C0" w14:textId="0BDABABD" w:rsidR="00833433" w:rsidRPr="00955F96" w:rsidRDefault="00833433" w:rsidP="00833433">
            <w:pPr>
              <w:pStyle w:val="Heading2"/>
              <w:rPr>
                <w:color w:val="B12FAD" w:themeColor="accent6" w:themeShade="80"/>
              </w:rPr>
            </w:pPr>
            <w:r w:rsidRPr="00955F96">
              <w:rPr>
                <w:color w:val="B12FAD" w:themeColor="accent6" w:themeShade="80"/>
              </w:rPr>
              <w:t>laboratory asisstant</w:t>
            </w:r>
          </w:p>
          <w:p w14:paraId="1C1B495F" w14:textId="4D2C2954" w:rsidR="00833433" w:rsidRPr="003236E8" w:rsidRDefault="00833433" w:rsidP="00833433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B2509">
              <w:rPr>
                <w:sz w:val="24"/>
                <w:szCs w:val="24"/>
              </w:rPr>
              <w:t>COMMON SOCIOLOGY COURSE, DEPARTEMENT</w:t>
            </w:r>
            <w:r w:rsidR="00BA1073">
              <w:rPr>
                <w:sz w:val="24"/>
                <w:szCs w:val="24"/>
              </w:rPr>
              <w:t xml:space="preserve"> </w:t>
            </w:r>
            <w:r w:rsidR="009B2509">
              <w:rPr>
                <w:sz w:val="24"/>
                <w:szCs w:val="24"/>
              </w:rPr>
              <w:t>COMMUNICATION SCIENCE</w:t>
            </w:r>
            <w:r w:rsidR="00401B3D">
              <w:rPr>
                <w:sz w:val="24"/>
                <w:szCs w:val="24"/>
              </w:rPr>
              <w:t xml:space="preserve"> and community cevelopmen</w:t>
            </w:r>
            <w:r w:rsidR="00737B2C">
              <w:rPr>
                <w:sz w:val="24"/>
                <w:szCs w:val="24"/>
              </w:rPr>
              <w:t>t, faculty human ecolog</w:t>
            </w:r>
            <w:r w:rsidR="00BA1073">
              <w:rPr>
                <w:sz w:val="24"/>
                <w:szCs w:val="24"/>
              </w:rPr>
              <w:t>y-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5DDA72F7" w14:textId="63AFBF49" w:rsidR="00833433" w:rsidRDefault="00833433" w:rsidP="00833433">
            <w:pPr>
              <w:pStyle w:val="Heading3"/>
            </w:pPr>
            <w:r>
              <w:t>(June 201</w:t>
            </w:r>
            <w:r w:rsidR="00BA1073">
              <w:t>6</w:t>
            </w:r>
            <w:r>
              <w:t xml:space="preserve"> – December 201</w:t>
            </w:r>
            <w:r w:rsidR="00BA1073">
              <w:t>7</w:t>
            </w:r>
            <w:r>
              <w:t>)</w:t>
            </w:r>
          </w:p>
          <w:p w14:paraId="77426A92" w14:textId="2EFD9A98" w:rsidR="00BA1073" w:rsidRPr="00955F96" w:rsidRDefault="00955F96" w:rsidP="00BA1073">
            <w:pPr>
              <w:pStyle w:val="Heading2"/>
              <w:rPr>
                <w:color w:val="B12FAD" w:themeColor="accent6" w:themeShade="80"/>
              </w:rPr>
            </w:pPr>
            <w:r w:rsidRPr="00955F96">
              <w:rPr>
                <w:color w:val="B12FAD" w:themeColor="accent6" w:themeShade="80"/>
              </w:rPr>
              <w:t>private tutor</w:t>
            </w:r>
          </w:p>
          <w:p w14:paraId="49FF4F4F" w14:textId="72B66502" w:rsidR="00BA1073" w:rsidRPr="003236E8" w:rsidRDefault="00BA1073" w:rsidP="00BA1073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21FB5">
              <w:rPr>
                <w:sz w:val="24"/>
                <w:szCs w:val="24"/>
              </w:rPr>
              <w:t>I MADE MY OWN PRIVATE TUTOR BUSINESS</w:t>
            </w:r>
            <w:r w:rsidRPr="00867227">
              <w:rPr>
                <w:sz w:val="24"/>
                <w:szCs w:val="24"/>
              </w:rPr>
              <w:t>)</w:t>
            </w:r>
          </w:p>
          <w:p w14:paraId="629275AB" w14:textId="47299CC7" w:rsidR="00BA1073" w:rsidRDefault="00BA1073" w:rsidP="00BA1073">
            <w:pPr>
              <w:pStyle w:val="Heading3"/>
            </w:pPr>
            <w:r>
              <w:t>(June 2016 – December 201</w:t>
            </w:r>
            <w:r w:rsidR="009550B8">
              <w:t>8</w:t>
            </w:r>
            <w:r>
              <w:t>)</w:t>
            </w:r>
          </w:p>
          <w:p w14:paraId="4BEBF6C6" w14:textId="559AAF55" w:rsidR="0047577D" w:rsidRPr="00955F96" w:rsidRDefault="009F7F74" w:rsidP="0047577D">
            <w:pPr>
              <w:pStyle w:val="Heading2"/>
              <w:rPr>
                <w:color w:val="B12FAD" w:themeColor="accent6" w:themeShade="80"/>
              </w:rPr>
            </w:pPr>
            <w:r>
              <w:rPr>
                <w:color w:val="B12FAD" w:themeColor="accent6" w:themeShade="80"/>
              </w:rPr>
              <w:t>MARKETING MANAGER</w:t>
            </w:r>
          </w:p>
          <w:p w14:paraId="3666D60F" w14:textId="11EED9F8" w:rsidR="0047577D" w:rsidRPr="003236E8" w:rsidRDefault="0047577D" w:rsidP="0047577D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F7F74">
              <w:rPr>
                <w:sz w:val="24"/>
                <w:szCs w:val="24"/>
              </w:rPr>
              <w:t>KLAUSA CAKE SHOP</w:t>
            </w:r>
            <w:r w:rsidRPr="00867227">
              <w:rPr>
                <w:sz w:val="24"/>
                <w:szCs w:val="24"/>
              </w:rPr>
              <w:t>)</w:t>
            </w:r>
          </w:p>
          <w:p w14:paraId="222EC5E8" w14:textId="3452A225" w:rsidR="0047577D" w:rsidRDefault="0047577D" w:rsidP="0047577D">
            <w:pPr>
              <w:pStyle w:val="Heading3"/>
            </w:pPr>
            <w:r>
              <w:t>(June 201</w:t>
            </w:r>
            <w:r w:rsidR="009F7F74">
              <w:t>8</w:t>
            </w:r>
            <w:r>
              <w:t xml:space="preserve"> – December 2018)</w:t>
            </w:r>
          </w:p>
          <w:p w14:paraId="26AE1EC4" w14:textId="1D5F9FF0" w:rsidR="00453A7B" w:rsidRPr="009F7F74" w:rsidRDefault="000E4B99" w:rsidP="003236E8">
            <w:pPr>
              <w:pStyle w:val="Heading1"/>
              <w:rPr>
                <w:rFonts w:asciiTheme="minorHAnsi" w:eastAsiaTheme="minorHAnsi" w:hAnsiTheme="minorHAnsi" w:cstheme="minorBidi"/>
                <w:color w:val="000000" w:themeColor="text1"/>
                <w:sz w:val="32"/>
              </w:rPr>
            </w:pPr>
            <w:r w:rsidRPr="009F7F74">
              <w:rPr>
                <w:color w:val="000000" w:themeColor="text1"/>
                <w:sz w:val="32"/>
              </w:rPr>
              <w:t xml:space="preserve">seasonal job </w:t>
            </w:r>
            <w:sdt>
              <w:sdtPr>
                <w:rPr>
                  <w:color w:val="000000" w:themeColor="text1"/>
                  <w:sz w:val="32"/>
                </w:rPr>
                <w:id w:val="127132815"/>
                <w:placeholder>
                  <w:docPart w:val="A6B9CB25F80B4761822AC216B4190FD2"/>
                </w:placeholder>
                <w:temporary/>
                <w:showingPlcHdr/>
                <w15:appearance w15:val="hidden"/>
              </w:sdtPr>
              <w:sdtContent>
                <w:r w:rsidR="003236E8" w:rsidRPr="009F7F74">
                  <w:rPr>
                    <w:color w:val="000000" w:themeColor="text1"/>
                    <w:sz w:val="32"/>
                  </w:rPr>
                  <w:t>Experience</w:t>
                </w:r>
              </w:sdtContent>
            </w:sdt>
            <w:r w:rsidRPr="009F7F74">
              <w:rPr>
                <w:color w:val="000000" w:themeColor="text1"/>
                <w:sz w:val="32"/>
              </w:rPr>
              <w:t xml:space="preserve"> (additional)</w:t>
            </w:r>
          </w:p>
          <w:p w14:paraId="00DEFEE7" w14:textId="4B2BEAD1" w:rsidR="00453A7B" w:rsidRDefault="000E4B99" w:rsidP="000E4B99">
            <w:pPr>
              <w:pStyle w:val="Heading3"/>
              <w:numPr>
                <w:ilvl w:val="0"/>
                <w:numId w:val="5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MASTER OF CEREMONY</w:t>
            </w:r>
          </w:p>
          <w:p w14:paraId="6EDC437E" w14:textId="30496F96" w:rsid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SINGER</w:t>
            </w:r>
          </w:p>
          <w:p w14:paraId="0C4A9760" w14:textId="5F9A2495" w:rsid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VOLUNTEER IN SOCIAL PROJECT</w:t>
            </w:r>
          </w:p>
          <w:p w14:paraId="377A5A18" w14:textId="39857AA1" w:rsidR="000E4B99" w:rsidRP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EVENT ORGANIZER</w:t>
            </w:r>
          </w:p>
          <w:p w14:paraId="277B95BB" w14:textId="77777777" w:rsidR="000E4B99" w:rsidRPr="000E4B99" w:rsidRDefault="000E4B99" w:rsidP="000E4B99"/>
          <w:p w14:paraId="05E59227" w14:textId="76986626" w:rsidR="00453A7B" w:rsidRPr="00EC0F79" w:rsidRDefault="00453A7B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5F8CE3452AAD482C9F51FF6C752EEFC6"/>
              </w:placeholder>
              <w:temporary/>
              <w:showingPlcHdr/>
              <w15:appearance w15:val="hidden"/>
            </w:sdtPr>
            <w:sdtContent>
              <w:p w14:paraId="5324986B" w14:textId="77777777" w:rsidR="00453A7B" w:rsidRDefault="00453A7B" w:rsidP="00D95726">
                <w:pPr>
                  <w:pStyle w:val="Heading1"/>
                </w:pPr>
                <w:r w:rsidRPr="003236E8">
                  <w:rPr>
                    <w:color w:val="auto"/>
                  </w:rPr>
                  <w:t>Skills</w:t>
                </w:r>
              </w:p>
            </w:sdtContent>
          </w:sdt>
          <w:p w14:paraId="3DF81353" w14:textId="5ECD9952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730C0A" wp14:editId="134A3714">
                      <wp:extent cx="4552951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C96650" w14:textId="611F5055" w:rsidR="00C91418" w:rsidRPr="00415CF3" w:rsidRDefault="00C91418" w:rsidP="00415CF3">
                                    <w:r>
                                      <w:t>English Conversation</w:t>
                                    </w:r>
                                  </w:p>
                                  <w:p w14:paraId="1F66F5C3" w14:textId="7425DB6A" w:rsidR="00C91418" w:rsidRPr="00415CF3" w:rsidRDefault="00C91418" w:rsidP="00415CF3">
                                    <w:r>
                                      <w:t>Marketing</w:t>
                                    </w:r>
                                  </w:p>
                                  <w:sdt>
                                    <w:sdtPr>
                                      <w:id w:val="-1959336880"/>
                                      <w:placeholder>
                                        <w:docPart w:val="2370AB3520D242E28069767300638CCC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4BEF067E" w14:textId="77777777" w:rsidR="00C91418" w:rsidRPr="00415CF3" w:rsidRDefault="00C91418" w:rsidP="00415CF3">
                                        <w:r w:rsidRPr="00415CF3">
                                          <w:t>Team Building</w:t>
                                        </w:r>
                                      </w:p>
                                    </w:sdtContent>
                                  </w:sdt>
                                  <w:p w14:paraId="2BD8E2A5" w14:textId="075167EE" w:rsidR="00C91418" w:rsidRDefault="00C91418" w:rsidP="00415CF3">
                                    <w:r>
                                      <w:t>Microsoft Office</w:t>
                                    </w:r>
                                  </w:p>
                                  <w:p w14:paraId="590CD5AC" w14:textId="77777777" w:rsidR="00C91418" w:rsidRPr="00415CF3" w:rsidRDefault="00C91418" w:rsidP="00415CF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797269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891861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843548" cy="139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30C0A" id="Group 3" o:spid="_x0000_s1026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4EC96650" w14:textId="611F5055" w:rsidR="00C91418" w:rsidRPr="00415CF3" w:rsidRDefault="00C91418" w:rsidP="00415CF3">
                              <w:r>
                                <w:t>English Conversation</w:t>
                              </w:r>
                            </w:p>
                            <w:p w14:paraId="1F66F5C3" w14:textId="7425DB6A" w:rsidR="00C91418" w:rsidRPr="00415CF3" w:rsidRDefault="00C91418" w:rsidP="00415CF3">
                              <w:r>
                                <w:t>Marketing</w:t>
                              </w:r>
                            </w:p>
                            <w:sdt>
                              <w:sdtPr>
                                <w:id w:val="-1959336880"/>
                                <w:placeholder>
                                  <w:docPart w:val="2370AB3520D242E28069767300638CC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4BEF067E" w14:textId="77777777" w:rsidR="00C91418" w:rsidRPr="00415CF3" w:rsidRDefault="00C91418" w:rsidP="00415CF3">
                                  <w:r w:rsidRPr="00415CF3">
                                    <w:t>Team Building</w:t>
                                  </w:r>
                                </w:p>
                              </w:sdtContent>
                            </w:sdt>
                            <w:p w14:paraId="2BD8E2A5" w14:textId="075167EE" w:rsidR="00C91418" w:rsidRDefault="00C91418" w:rsidP="00415CF3">
                              <w:r>
                                <w:t>Microsoft Office</w:t>
                              </w:r>
                            </w:p>
                            <w:p w14:paraId="590CD5AC" w14:textId="77777777" w:rsidR="00C91418" w:rsidRPr="00415CF3" w:rsidRDefault="00C91418" w:rsidP="00415CF3"/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7972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891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843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6F66D804" w14:textId="77777777" w:rsidTr="000873F6">
        <w:trPr>
          <w:trHeight w:val="540"/>
        </w:trPr>
        <w:tc>
          <w:tcPr>
            <w:tcW w:w="316" w:type="dxa"/>
          </w:tcPr>
          <w:p w14:paraId="3028A4E2" w14:textId="77777777" w:rsidR="00453A7B" w:rsidRDefault="00453A7B" w:rsidP="004A28EA">
            <w:pPr>
              <w:pStyle w:val="Heading4"/>
            </w:pPr>
          </w:p>
        </w:tc>
        <w:sdt>
          <w:sdtPr>
            <w:id w:val="1050265814"/>
            <w:placeholder>
              <w:docPart w:val="90C13150FA114DE0A5A895CD473F4674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224A5156" w14:textId="77777777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181F24EA" w14:textId="77777777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7DD7E239" w14:textId="77777777" w:rsidR="00453A7B" w:rsidRDefault="00453A7B" w:rsidP="00C161F1">
            <w:pPr>
              <w:pStyle w:val="Heading4"/>
            </w:pPr>
          </w:p>
        </w:tc>
        <w:tc>
          <w:tcPr>
            <w:tcW w:w="7236" w:type="dxa"/>
            <w:vMerge/>
          </w:tcPr>
          <w:p w14:paraId="5E0E8DE8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701AF74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577A1061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578030E5" wp14:editId="6BE09CD4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00D34E0E" w14:textId="71C1AE2C" w:rsidR="00453A7B" w:rsidRPr="00B8453F" w:rsidRDefault="00C74C27" w:rsidP="00BE5968">
            <w:pPr>
              <w:pStyle w:val="Contact1"/>
            </w:pPr>
            <w:r>
              <w:t>Viastyas@gmail.com</w:t>
            </w:r>
          </w:p>
        </w:tc>
        <w:tc>
          <w:tcPr>
            <w:tcW w:w="720" w:type="dxa"/>
            <w:vMerge w:val="restart"/>
          </w:tcPr>
          <w:p w14:paraId="45662961" w14:textId="77777777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7B4E5437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24CBF46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6B4B727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22ED507A" wp14:editId="05351BAF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3CCCB9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C4X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z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3DE32DFB" w14:textId="6B28869F" w:rsidR="00453A7B" w:rsidRPr="00B8453F" w:rsidRDefault="00C74C27" w:rsidP="00BE5968">
            <w:pPr>
              <w:pStyle w:val="Contact1"/>
            </w:pPr>
            <w:r>
              <w:t>089603470754</w:t>
            </w:r>
          </w:p>
        </w:tc>
        <w:tc>
          <w:tcPr>
            <w:tcW w:w="720" w:type="dxa"/>
            <w:vMerge/>
          </w:tcPr>
          <w:p w14:paraId="4F67D5B7" w14:textId="77777777" w:rsidR="00453A7B" w:rsidRDefault="00453A7B" w:rsidP="004A28EA"/>
        </w:tc>
        <w:tc>
          <w:tcPr>
            <w:tcW w:w="7236" w:type="dxa"/>
            <w:vMerge/>
          </w:tcPr>
          <w:p w14:paraId="5D7EBE0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84D6E0E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3552CB21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6173C75D" wp14:editId="31B41CDE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44477DA4" w14:textId="27CAD9BF" w:rsidR="00453A7B" w:rsidRPr="00B8453F" w:rsidRDefault="00C74C27" w:rsidP="00BE5968">
            <w:pPr>
              <w:pStyle w:val="Contact1"/>
            </w:pPr>
            <w:r>
              <w:t>@</w:t>
            </w:r>
            <w:proofErr w:type="spellStart"/>
            <w:r>
              <w:t>Vincentyas</w:t>
            </w:r>
            <w:proofErr w:type="spellEnd"/>
            <w:r>
              <w:t>_</w:t>
            </w:r>
          </w:p>
        </w:tc>
        <w:tc>
          <w:tcPr>
            <w:tcW w:w="720" w:type="dxa"/>
            <w:vMerge/>
          </w:tcPr>
          <w:p w14:paraId="05ABCF74" w14:textId="77777777" w:rsidR="00453A7B" w:rsidRDefault="00453A7B" w:rsidP="004A28EA"/>
        </w:tc>
        <w:tc>
          <w:tcPr>
            <w:tcW w:w="7236" w:type="dxa"/>
            <w:vMerge/>
          </w:tcPr>
          <w:p w14:paraId="2B424492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C01F755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3D83E0D5" w14:textId="07FBA378" w:rsidR="00453A7B" w:rsidRDefault="00C74C27" w:rsidP="00BE5968">
            <w:pPr>
              <w:pStyle w:val="Contact2"/>
            </w:pPr>
            <w:proofErr w:type="spellStart"/>
            <w:r>
              <w:t>Lenteng</w:t>
            </w:r>
            <w:proofErr w:type="spellEnd"/>
            <w:r>
              <w:t xml:space="preserve"> Agung, South Jakarta, Indonesia</w:t>
            </w:r>
          </w:p>
          <w:p w14:paraId="07552BBE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5C44192" wp14:editId="35145E79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697BBBC3" w14:textId="77777777" w:rsidR="00453A7B" w:rsidRDefault="00453A7B" w:rsidP="004A28EA"/>
        </w:tc>
        <w:tc>
          <w:tcPr>
            <w:tcW w:w="7236" w:type="dxa"/>
            <w:vMerge/>
          </w:tcPr>
          <w:p w14:paraId="4ADF1A5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D491B18" w14:textId="77777777" w:rsidTr="00F46BDB">
        <w:trPr>
          <w:trHeight w:val="864"/>
        </w:trPr>
        <w:tc>
          <w:tcPr>
            <w:tcW w:w="3420" w:type="dxa"/>
            <w:gridSpan w:val="4"/>
          </w:tcPr>
          <w:p w14:paraId="227A6A85" w14:textId="77777777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4D5546DC" w14:textId="77777777" w:rsidR="00453A7B" w:rsidRDefault="00453A7B" w:rsidP="004A28EA"/>
        </w:tc>
        <w:tc>
          <w:tcPr>
            <w:tcW w:w="7236" w:type="dxa"/>
            <w:vMerge/>
          </w:tcPr>
          <w:p w14:paraId="5B8C37E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730A879" w14:textId="77777777" w:rsidTr="00AA1166">
        <w:trPr>
          <w:trHeight w:val="585"/>
        </w:trPr>
        <w:tc>
          <w:tcPr>
            <w:tcW w:w="450" w:type="dxa"/>
            <w:gridSpan w:val="2"/>
          </w:tcPr>
          <w:p w14:paraId="68A12575" w14:textId="77777777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08A3CC88794E47F9A319D425C387E9E9"/>
            </w:placeholder>
            <w:temporary/>
            <w:showingPlcHdr/>
            <w15:appearance w15:val="hidden"/>
          </w:sdtPr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0926ED1F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35637C27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449EBF5B" w14:textId="77777777" w:rsidR="00453A7B" w:rsidRDefault="00453A7B" w:rsidP="00C161F1">
            <w:pPr>
              <w:pStyle w:val="Heading4"/>
            </w:pPr>
          </w:p>
        </w:tc>
        <w:tc>
          <w:tcPr>
            <w:tcW w:w="7236" w:type="dxa"/>
            <w:vMerge/>
          </w:tcPr>
          <w:p w14:paraId="191FE213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2CC18D27" w14:textId="77777777" w:rsidTr="00453A7B">
        <w:trPr>
          <w:trHeight w:val="170"/>
        </w:trPr>
        <w:tc>
          <w:tcPr>
            <w:tcW w:w="3420" w:type="dxa"/>
            <w:gridSpan w:val="4"/>
          </w:tcPr>
          <w:p w14:paraId="20BC254B" w14:textId="7777777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6CEF611F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66DC8EA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26FADA0D" w14:textId="77777777" w:rsidTr="00453A7B">
        <w:trPr>
          <w:trHeight w:val="1107"/>
        </w:trPr>
        <w:tc>
          <w:tcPr>
            <w:tcW w:w="450" w:type="dxa"/>
            <w:gridSpan w:val="2"/>
          </w:tcPr>
          <w:p w14:paraId="1850EA56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9791907" wp14:editId="65C20FE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733A9E8F" w14:textId="65F6ACA6" w:rsidR="00453A7B" w:rsidRDefault="00C74C27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Bogor agricultural university</w:t>
            </w:r>
          </w:p>
          <w:p w14:paraId="2AE1D26E" w14:textId="5F1E5041" w:rsidR="00453A7B" w:rsidRDefault="00C74C27" w:rsidP="00453A7B">
            <w:pPr>
              <w:pStyle w:val="Contact1"/>
            </w:pPr>
            <w:r>
              <w:t>Resource and Environmental Economics</w:t>
            </w:r>
          </w:p>
          <w:p w14:paraId="2BC8BF74" w14:textId="05497A9F" w:rsidR="00453A7B" w:rsidRDefault="00C74C27" w:rsidP="00453A7B">
            <w:pPr>
              <w:pStyle w:val="Heading6"/>
            </w:pPr>
            <w:r>
              <w:t>2014 – 2019</w:t>
            </w:r>
          </w:p>
          <w:p w14:paraId="345290D1" w14:textId="044044E5" w:rsidR="00C74C27" w:rsidRPr="00C74C27" w:rsidRDefault="00C74C27" w:rsidP="00C74C27">
            <w:proofErr w:type="gramStart"/>
            <w:r w:rsidRPr="006D09CA">
              <w:rPr>
                <w:color w:val="FFFFFF" w:themeColor="background1"/>
              </w:rPr>
              <w:t>GPA :</w:t>
            </w:r>
            <w:proofErr w:type="gramEnd"/>
            <w:r w:rsidRPr="006D09CA">
              <w:rPr>
                <w:color w:val="FFFFFF" w:themeColor="background1"/>
              </w:rPr>
              <w:t xml:space="preserve"> 3,87 (</w:t>
            </w:r>
            <w:proofErr w:type="spellStart"/>
            <w:r w:rsidRPr="006D09CA">
              <w:rPr>
                <w:color w:val="FFFFFF" w:themeColor="background1"/>
              </w:rPr>
              <w:t>Cumlaude</w:t>
            </w:r>
            <w:proofErr w:type="spellEnd"/>
            <w:r w:rsidRPr="006D09CA">
              <w:rPr>
                <w:color w:val="FFFFFF" w:themeColor="background1"/>
              </w:rPr>
              <w:t>)</w:t>
            </w:r>
          </w:p>
        </w:tc>
        <w:tc>
          <w:tcPr>
            <w:tcW w:w="720" w:type="dxa"/>
            <w:vMerge/>
          </w:tcPr>
          <w:p w14:paraId="5E8A6702" w14:textId="77777777" w:rsidR="00453A7B" w:rsidRPr="00C62E97" w:rsidRDefault="00453A7B" w:rsidP="00453A7B"/>
        </w:tc>
        <w:tc>
          <w:tcPr>
            <w:tcW w:w="7236" w:type="dxa"/>
            <w:vMerge/>
          </w:tcPr>
          <w:p w14:paraId="7E9EA3B2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47146AC0" w14:textId="77777777" w:rsidTr="00453A7B">
        <w:trPr>
          <w:trHeight w:val="1445"/>
        </w:trPr>
        <w:tc>
          <w:tcPr>
            <w:tcW w:w="450" w:type="dxa"/>
            <w:gridSpan w:val="2"/>
          </w:tcPr>
          <w:p w14:paraId="008BFE44" w14:textId="26CA5B9E" w:rsidR="00453A7B" w:rsidRPr="00124ED6" w:rsidRDefault="00453A7B" w:rsidP="00453A7B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2"/>
          </w:tcPr>
          <w:p w14:paraId="15A62C81" w14:textId="433FB589" w:rsidR="00453A7B" w:rsidRPr="00887E05" w:rsidRDefault="00453A7B" w:rsidP="00887E05">
            <w:pPr>
              <w:pStyle w:val="Heading5"/>
            </w:pPr>
          </w:p>
          <w:p w14:paraId="23061460" w14:textId="42CAFB91" w:rsidR="00453A7B" w:rsidRPr="00887E05" w:rsidRDefault="00453A7B" w:rsidP="00887E05">
            <w:pPr>
              <w:pStyle w:val="Contact1"/>
              <w:rPr>
                <w:rStyle w:val="Contact1Char"/>
              </w:rPr>
            </w:pPr>
          </w:p>
          <w:p w14:paraId="3B487F1B" w14:textId="1F9DEE5F" w:rsidR="00453A7B" w:rsidRPr="00887E05" w:rsidRDefault="00453A7B" w:rsidP="00887E05">
            <w:pPr>
              <w:pStyle w:val="Heading6"/>
            </w:pPr>
          </w:p>
        </w:tc>
        <w:tc>
          <w:tcPr>
            <w:tcW w:w="720" w:type="dxa"/>
            <w:vMerge/>
          </w:tcPr>
          <w:p w14:paraId="6740F0EE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4167D2F2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334062D4" w14:textId="4FA2A7DF" w:rsidR="009F7F74" w:rsidRDefault="009F7F74" w:rsidP="009F7F74">
      <w:pPr>
        <w:pStyle w:val="Heading1"/>
        <w:ind w:left="4395"/>
        <w:rPr>
          <w:color w:val="000000" w:themeColor="text1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FF2BA42" wp14:editId="74BCA6E8">
                <wp:simplePos x="0" y="0"/>
                <wp:positionH relativeFrom="page">
                  <wp:align>left</wp:align>
                </wp:positionH>
                <wp:positionV relativeFrom="paragraph">
                  <wp:posOffset>-1942465</wp:posOffset>
                </wp:positionV>
                <wp:extent cx="2660641" cy="9563100"/>
                <wp:effectExtent l="0" t="0" r="698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641" cy="9563100"/>
                          <a:chOff x="0" y="0"/>
                          <a:chExt cx="2668270" cy="9112885"/>
                        </a:xfrm>
                        <a:solidFill>
                          <a:srgbClr val="002060"/>
                        </a:solidFill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21050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Right Triangle 4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Triangle 4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5200650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Right Triangle 51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Triangle 52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33EA9F" w14:textId="599D239F" w:rsidR="009F7F74" w:rsidRDefault="009F7F74" w:rsidP="009F7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2BA42" id="Group 1" o:spid="_x0000_s1036" style="position:absolute;left:0;text-align:left;margin-left:0;margin-top:-152.95pt;width:209.5pt;height:753pt;z-index:251741184;mso-position-horizontal:left;mso-position-horizontal-relative:page;mso-position-vertical-relative:text;mso-width-relative:margin;mso-height-relative:margin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">
                <v:group id="Group 37" o:spid="_x0000_s103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9" o:spid="_x0000_s103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3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/>
                    <v:shape id="Triangle 8" o:spid="_x0000_s104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" filled="f" stroked="f" strokeweight="1pt"/>
                  </v:group>
                  <v:shape id="Right Triangle 42" o:spid="_x0000_s104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" filled="f" stroked="f" strokeweight="1pt"/>
                  <v:shape id="Right Triangle 43" o:spid="_x0000_s104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" filled="f" stroked="f" strokeweight="1pt"/>
                </v:group>
                <v:group id="Group 45" o:spid="_x0000_s104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4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04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/>
                    <v:shape id="Triangle 22" o:spid="_x0000_s104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" filled="f" stroked="f" strokeweight="1pt"/>
                  </v:group>
                  <v:shape id="Right Triangle 51" o:spid="_x0000_s104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" filled="f" stroked="f" strokeweight="1pt"/>
                  <v:shape id="Right Triangle 52" o:spid="_x0000_s104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" filled="f" stroked="f" strokeweight="1pt"/>
                </v:group>
                <v:group id="Group 53" o:spid="_x0000_s104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5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  <v:textbox>
                      <w:txbxContent>
                        <w:p w14:paraId="3A33EA9F" w14:textId="599D239F" w:rsidR="009F7F74" w:rsidRDefault="009F7F74" w:rsidP="009F7F7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riangle 34" o:spid="_x0000_s105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" filled="f" stroked="f" strokeweight="1pt"/>
                </v:group>
                <w10:wrap anchorx="page"/>
              </v:group>
            </w:pict>
          </mc:Fallback>
        </mc:AlternateContent>
      </w:r>
      <w:r>
        <w:rPr>
          <w:color w:val="000000" w:themeColor="text1"/>
          <w:sz w:val="32"/>
        </w:rPr>
        <w:t>HONORS AND AWARDS</w:t>
      </w:r>
    </w:p>
    <w:p w14:paraId="2E0F0103" w14:textId="77777777" w:rsidR="009F7F74" w:rsidRPr="009F7F74" w:rsidRDefault="009F7F74" w:rsidP="009F7F74"/>
    <w:p w14:paraId="43CBF94B" w14:textId="17BFC76D" w:rsidR="009F7F74" w:rsidRPr="009F7F74" w:rsidRDefault="009F7F74" w:rsidP="009F7F74">
      <w:pPr>
        <w:pStyle w:val="Heading3"/>
        <w:numPr>
          <w:ilvl w:val="0"/>
          <w:numId w:val="5"/>
        </w:numPr>
        <w:ind w:left="4395"/>
        <w:rPr>
          <w:i w:val="0"/>
          <w:iCs/>
        </w:rPr>
      </w:pPr>
      <w:r w:rsidRPr="009F7F74">
        <w:rPr>
          <w:i w:val="0"/>
          <w:iCs/>
        </w:rPr>
        <w:t xml:space="preserve">THE OUTSTANDING STUDENT </w:t>
      </w:r>
      <w:r w:rsidRPr="009F7F74">
        <w:rPr>
          <w:i w:val="0"/>
          <w:iCs/>
        </w:rPr>
        <w:t xml:space="preserve">FROM DEPARTMENT OF RESOURCE AND ENVIRONMENTAL ECONOMICS, BOGOR AGRICULTURAL UNIVERSITY, </w:t>
      </w:r>
      <w:r>
        <w:rPr>
          <w:i w:val="0"/>
          <w:iCs/>
        </w:rPr>
        <w:t>2017</w:t>
      </w:r>
    </w:p>
    <w:p w14:paraId="7EC94F33" w14:textId="5445720F" w:rsidR="009F7F74" w:rsidRPr="009F7F74" w:rsidRDefault="009F7F74" w:rsidP="009F7F74">
      <w:pPr>
        <w:pStyle w:val="ListParagraph"/>
        <w:numPr>
          <w:ilvl w:val="0"/>
          <w:numId w:val="5"/>
        </w:numPr>
        <w:ind w:left="4395"/>
        <w:rPr>
          <w:rFonts w:asciiTheme="majorHAnsi" w:hAnsiTheme="majorHAnsi"/>
        </w:rPr>
      </w:pPr>
      <w:r w:rsidRPr="009F7F74">
        <w:rPr>
          <w:rFonts w:asciiTheme="majorHAnsi" w:hAnsiTheme="majorHAnsi"/>
        </w:rPr>
        <w:t>BEST BACHELOR GRADUATE FROM DEPARTMENT OF RESOURCE AND ENVIRONMENTAL ECONOMICS, BOGOR AGRICULTURAL UNIVERSITY, GRADUATE CEREMONY SEPTEMBER 25</w:t>
      </w:r>
      <w:r w:rsidRPr="009F7F74">
        <w:rPr>
          <w:rFonts w:asciiTheme="majorHAnsi" w:hAnsiTheme="majorHAnsi"/>
          <w:vertAlign w:val="superscript"/>
        </w:rPr>
        <w:t>th</w:t>
      </w:r>
      <w:proofErr w:type="gramStart"/>
      <w:r>
        <w:rPr>
          <w:rFonts w:asciiTheme="majorHAnsi" w:hAnsiTheme="majorHAnsi"/>
        </w:rPr>
        <w:t xml:space="preserve"> 2019</w:t>
      </w:r>
      <w:proofErr w:type="gramEnd"/>
    </w:p>
    <w:p w14:paraId="7550239C" w14:textId="4BEB0CEE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FCCBFC8" wp14:editId="5A3C924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E95BD3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9744" behindDoc="0" locked="0" layoutInCell="1" allowOverlap="1" wp14:anchorId="25DBBA9C" wp14:editId="7992A86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0528" behindDoc="0" locked="0" layoutInCell="1" allowOverlap="1" wp14:anchorId="0A530D9A" wp14:editId="2F3D776E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641B906C" wp14:editId="10807AC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6912" behindDoc="0" locked="0" layoutInCell="1" allowOverlap="1" wp14:anchorId="2BF38561" wp14:editId="3850A69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13CC38" wp14:editId="578E4042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29DC9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43FB7F" wp14:editId="5613F09B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AC1D1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79866484" w14:textId="33CB23E0" w:rsidR="00C26232" w:rsidRPr="00C26232" w:rsidRDefault="00C26232" w:rsidP="00C26232"/>
    <w:p w14:paraId="132C0F09" w14:textId="1C498AC3" w:rsidR="00C26232" w:rsidRPr="00C26232" w:rsidRDefault="00C26232" w:rsidP="00C26232"/>
    <w:p w14:paraId="4C5D210C" w14:textId="2BC9AAC5" w:rsidR="00C26232" w:rsidRPr="00C26232" w:rsidRDefault="00C26232" w:rsidP="00C26232"/>
    <w:p w14:paraId="72A90022" w14:textId="58771DDF" w:rsidR="00C26232" w:rsidRPr="00C26232" w:rsidRDefault="00C26232" w:rsidP="00C26232"/>
    <w:p w14:paraId="6CC1E839" w14:textId="65F6C858" w:rsidR="00C26232" w:rsidRPr="00C26232" w:rsidRDefault="00C26232" w:rsidP="00C26232"/>
    <w:p w14:paraId="4770B8B3" w14:textId="4A6A97F9" w:rsidR="00C26232" w:rsidRDefault="00C26232" w:rsidP="00C26232"/>
    <w:p w14:paraId="76550957" w14:textId="37543F4C" w:rsidR="00C26232" w:rsidRDefault="00C26232" w:rsidP="00C26232"/>
    <w:p w14:paraId="360D27A4" w14:textId="31B6A109" w:rsidR="00C26232" w:rsidRDefault="00C26232" w:rsidP="00C26232"/>
    <w:p w14:paraId="464CA3AC" w14:textId="56BD4657" w:rsidR="00C26232" w:rsidRPr="00C26232" w:rsidRDefault="00C26232" w:rsidP="00C26232">
      <w:pPr>
        <w:tabs>
          <w:tab w:val="left" w:pos="6534"/>
        </w:tabs>
      </w:pPr>
      <w:r>
        <w:tab/>
      </w:r>
      <w:bookmarkStart w:id="0" w:name="_GoBack"/>
      <w:bookmarkEnd w:id="0"/>
    </w:p>
    <w:sectPr w:rsidR="00C26232" w:rsidRPr="00C26232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0C00" w14:textId="77777777" w:rsidR="00EC64B2" w:rsidRDefault="00EC64B2" w:rsidP="00AA35A8">
      <w:pPr>
        <w:spacing w:line="240" w:lineRule="auto"/>
      </w:pPr>
      <w:r>
        <w:separator/>
      </w:r>
    </w:p>
  </w:endnote>
  <w:endnote w:type="continuationSeparator" w:id="0">
    <w:p w14:paraId="7E52553C" w14:textId="77777777" w:rsidR="00EC64B2" w:rsidRDefault="00EC64B2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7891" w14:textId="77777777" w:rsidR="00EC64B2" w:rsidRDefault="00EC64B2" w:rsidP="00AA35A8">
      <w:pPr>
        <w:spacing w:line="240" w:lineRule="auto"/>
      </w:pPr>
      <w:r>
        <w:separator/>
      </w:r>
    </w:p>
  </w:footnote>
  <w:footnote w:type="continuationSeparator" w:id="0">
    <w:p w14:paraId="2F4B7476" w14:textId="77777777" w:rsidR="00EC64B2" w:rsidRDefault="00EC64B2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8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084" type="#_x0000_t75" style="width:12pt;height:12pt" o:bullet="t">
        <v:imagedata r:id="rId3" o:title="mso79C6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A0DB6"/>
    <w:multiLevelType w:val="hybridMultilevel"/>
    <w:tmpl w:val="262AA6FA"/>
    <w:lvl w:ilvl="0" w:tplc="38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F1"/>
    <w:rsid w:val="00033263"/>
    <w:rsid w:val="0007515C"/>
    <w:rsid w:val="000873F6"/>
    <w:rsid w:val="000B286F"/>
    <w:rsid w:val="000D134B"/>
    <w:rsid w:val="000E4B99"/>
    <w:rsid w:val="00111D86"/>
    <w:rsid w:val="0012312E"/>
    <w:rsid w:val="00124ED6"/>
    <w:rsid w:val="00167789"/>
    <w:rsid w:val="0018639F"/>
    <w:rsid w:val="00194704"/>
    <w:rsid w:val="00203213"/>
    <w:rsid w:val="002236D5"/>
    <w:rsid w:val="0024160E"/>
    <w:rsid w:val="00243756"/>
    <w:rsid w:val="00297A44"/>
    <w:rsid w:val="002C4E0C"/>
    <w:rsid w:val="002E7306"/>
    <w:rsid w:val="003236E8"/>
    <w:rsid w:val="00331DCE"/>
    <w:rsid w:val="00352A17"/>
    <w:rsid w:val="00360599"/>
    <w:rsid w:val="003B4AEF"/>
    <w:rsid w:val="003F7C83"/>
    <w:rsid w:val="00401B3D"/>
    <w:rsid w:val="00415CF3"/>
    <w:rsid w:val="00453A7B"/>
    <w:rsid w:val="0047577D"/>
    <w:rsid w:val="004936B2"/>
    <w:rsid w:val="004A28EA"/>
    <w:rsid w:val="004D2D96"/>
    <w:rsid w:val="005D61CE"/>
    <w:rsid w:val="005E6F41"/>
    <w:rsid w:val="006A1E18"/>
    <w:rsid w:val="006C0159"/>
    <w:rsid w:val="006D09CA"/>
    <w:rsid w:val="00713E73"/>
    <w:rsid w:val="00737B2C"/>
    <w:rsid w:val="00791376"/>
    <w:rsid w:val="007D5DDF"/>
    <w:rsid w:val="00831977"/>
    <w:rsid w:val="00833433"/>
    <w:rsid w:val="00867227"/>
    <w:rsid w:val="00871DB8"/>
    <w:rsid w:val="00887E05"/>
    <w:rsid w:val="008C4576"/>
    <w:rsid w:val="008C4D9E"/>
    <w:rsid w:val="008D2C61"/>
    <w:rsid w:val="008D4256"/>
    <w:rsid w:val="008F180B"/>
    <w:rsid w:val="008F48B9"/>
    <w:rsid w:val="009049BC"/>
    <w:rsid w:val="00921FB5"/>
    <w:rsid w:val="0092756D"/>
    <w:rsid w:val="009550B8"/>
    <w:rsid w:val="00955F96"/>
    <w:rsid w:val="009B2509"/>
    <w:rsid w:val="009F7F74"/>
    <w:rsid w:val="00A633B0"/>
    <w:rsid w:val="00AA1166"/>
    <w:rsid w:val="00AA35A8"/>
    <w:rsid w:val="00AE562D"/>
    <w:rsid w:val="00B8453F"/>
    <w:rsid w:val="00B85473"/>
    <w:rsid w:val="00BA1073"/>
    <w:rsid w:val="00BE5968"/>
    <w:rsid w:val="00C14FBF"/>
    <w:rsid w:val="00C161F1"/>
    <w:rsid w:val="00C26232"/>
    <w:rsid w:val="00C62E97"/>
    <w:rsid w:val="00C74C27"/>
    <w:rsid w:val="00C91418"/>
    <w:rsid w:val="00CB3E40"/>
    <w:rsid w:val="00CF22B3"/>
    <w:rsid w:val="00D86385"/>
    <w:rsid w:val="00D95726"/>
    <w:rsid w:val="00DB472D"/>
    <w:rsid w:val="00E067BA"/>
    <w:rsid w:val="00E7153C"/>
    <w:rsid w:val="00EB74E8"/>
    <w:rsid w:val="00EC0F79"/>
    <w:rsid w:val="00EC64B2"/>
    <w:rsid w:val="00F30552"/>
    <w:rsid w:val="00F45B74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AF5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sv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2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st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1509DE3B04420E9A7D949515AB9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F698-D545-469F-AD9C-E0B0D1CC3145}"/>
      </w:docPartPr>
      <w:docPartBody>
        <w:p w:rsidR="00EC438F" w:rsidRDefault="00AF22BF">
          <w:pPr>
            <w:pStyle w:val="411509DE3B04420E9A7D949515AB9414"/>
          </w:pPr>
          <w:r>
            <w:t>Objective</w:t>
          </w:r>
        </w:p>
      </w:docPartBody>
    </w:docPart>
    <w:docPart>
      <w:docPartPr>
        <w:name w:val="111D7201996C4ED09A94595FC7EA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CEBA-45E0-4E1F-8387-BD3F8BDF37B7}"/>
      </w:docPartPr>
      <w:docPartBody>
        <w:p w:rsidR="00EC438F" w:rsidRDefault="00AF22BF">
          <w:pPr>
            <w:pStyle w:val="111D7201996C4ED09A94595FC7EA92A4"/>
          </w:pPr>
          <w:r>
            <w:t>Experience</w:t>
          </w:r>
        </w:p>
      </w:docPartBody>
    </w:docPart>
    <w:docPart>
      <w:docPartPr>
        <w:name w:val="5F8CE3452AAD482C9F51FF6C752E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437E4-0769-4A3F-A666-2385F5CA1E4C}"/>
      </w:docPartPr>
      <w:docPartBody>
        <w:p w:rsidR="00EC438F" w:rsidRDefault="00AF22BF">
          <w:pPr>
            <w:pStyle w:val="5F8CE3452AAD482C9F51FF6C752EEFC6"/>
          </w:pPr>
          <w:r>
            <w:t>Skills</w:t>
          </w:r>
        </w:p>
      </w:docPartBody>
    </w:docPart>
    <w:docPart>
      <w:docPartPr>
        <w:name w:val="90C13150FA114DE0A5A895CD473F4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E89E-43C3-4F9D-ADC6-B35B78BFC3DE}"/>
      </w:docPartPr>
      <w:docPartBody>
        <w:p w:rsidR="00EC438F" w:rsidRDefault="00AF22BF">
          <w:pPr>
            <w:pStyle w:val="90C13150FA114DE0A5A895CD473F4674"/>
          </w:pPr>
          <w:r>
            <w:t>C O N T A C T</w:t>
          </w:r>
        </w:p>
      </w:docPartBody>
    </w:docPart>
    <w:docPart>
      <w:docPartPr>
        <w:name w:val="08A3CC88794E47F9A319D425C387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4565B-3494-4098-876F-5968F0DF91CE}"/>
      </w:docPartPr>
      <w:docPartBody>
        <w:p w:rsidR="00EC438F" w:rsidRDefault="00AF22BF">
          <w:pPr>
            <w:pStyle w:val="08A3CC88794E47F9A319D425C387E9E9"/>
          </w:pPr>
          <w:r w:rsidRPr="00453A7B">
            <w:t>E D u c a t i o n</w:t>
          </w:r>
        </w:p>
      </w:docPartBody>
    </w:docPart>
    <w:docPart>
      <w:docPartPr>
        <w:name w:val="2370AB3520D242E2806976730063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28FD9-67BF-40C1-81CD-23FAADD2D026}"/>
      </w:docPartPr>
      <w:docPartBody>
        <w:p w:rsidR="00EC438F" w:rsidRDefault="00AF22BF">
          <w:pPr>
            <w:pStyle w:val="2370AB3520D242E28069767300638CCC"/>
          </w:pPr>
          <w:r w:rsidRPr="00415CF3">
            <w:t>Team Building</w:t>
          </w:r>
        </w:p>
      </w:docPartBody>
    </w:docPart>
    <w:docPart>
      <w:docPartPr>
        <w:name w:val="A6B9CB25F80B4761822AC216B419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13AC8-95F5-4CD4-9A20-3F1B72FAAFF9}"/>
      </w:docPartPr>
      <w:docPartBody>
        <w:p w:rsidR="00730C48" w:rsidRDefault="00BF47D1" w:rsidP="00BF47D1">
          <w:pPr>
            <w:pStyle w:val="A6B9CB25F80B4761822AC216B4190FD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F"/>
    <w:rsid w:val="001F3309"/>
    <w:rsid w:val="00730C48"/>
    <w:rsid w:val="007D5401"/>
    <w:rsid w:val="00962FB2"/>
    <w:rsid w:val="0099671A"/>
    <w:rsid w:val="00AF22BF"/>
    <w:rsid w:val="00BC2C32"/>
    <w:rsid w:val="00BF47D1"/>
    <w:rsid w:val="00E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FBFBA4590472F81F7AEEFD5E8D444">
    <w:name w:val="2CAFBFBA4590472F81F7AEEFD5E8D444"/>
  </w:style>
  <w:style w:type="paragraph" w:customStyle="1" w:styleId="31070213C6E24A4196D804D76C75322F">
    <w:name w:val="31070213C6E24A4196D804D76C75322F"/>
  </w:style>
  <w:style w:type="paragraph" w:customStyle="1" w:styleId="411509DE3B04420E9A7D949515AB9414">
    <w:name w:val="411509DE3B04420E9A7D949515AB9414"/>
  </w:style>
  <w:style w:type="paragraph" w:customStyle="1" w:styleId="7AAD7E19D53E49A7AE81393EBDC78731">
    <w:name w:val="7AAD7E19D53E49A7AE81393EBDC78731"/>
  </w:style>
  <w:style w:type="paragraph" w:customStyle="1" w:styleId="111D7201996C4ED09A94595FC7EA92A4">
    <w:name w:val="111D7201996C4ED09A94595FC7EA92A4"/>
  </w:style>
  <w:style w:type="paragraph" w:customStyle="1" w:styleId="3D60A77A25384CF986FF5070A538A8CB">
    <w:name w:val="3D60A77A25384CF986FF5070A538A8CB"/>
  </w:style>
  <w:style w:type="paragraph" w:customStyle="1" w:styleId="CD554E6258E34375A5CE33B6667256A5">
    <w:name w:val="CD554E6258E34375A5CE33B6667256A5"/>
  </w:style>
  <w:style w:type="paragraph" w:customStyle="1" w:styleId="A789D1B810AC498FA9D8E5E16731F58F">
    <w:name w:val="A789D1B810AC498FA9D8E5E16731F58F"/>
  </w:style>
  <w:style w:type="paragraph" w:customStyle="1" w:styleId="F06C22A621FA41588B06AD594AB26FC1">
    <w:name w:val="F06C22A621FA41588B06AD594AB26FC1"/>
  </w:style>
  <w:style w:type="paragraph" w:customStyle="1" w:styleId="D9266158079F4EB5BEE8DA16880D7876">
    <w:name w:val="D9266158079F4EB5BEE8DA16880D7876"/>
  </w:style>
  <w:style w:type="paragraph" w:customStyle="1" w:styleId="6F5B82FD8A484C7795366FCE749069A0">
    <w:name w:val="6F5B82FD8A484C7795366FCE749069A0"/>
  </w:style>
  <w:style w:type="paragraph" w:customStyle="1" w:styleId="6DB7C7EC4277428294BD4B40A4AC13F6">
    <w:name w:val="6DB7C7EC4277428294BD4B40A4AC13F6"/>
  </w:style>
  <w:style w:type="paragraph" w:customStyle="1" w:styleId="C2EA5A3271BE40999B98A343EAB6CFB3">
    <w:name w:val="C2EA5A3271BE40999B98A343EAB6CFB3"/>
  </w:style>
  <w:style w:type="paragraph" w:customStyle="1" w:styleId="122EFA7E902249559F7447BB6AA9B713">
    <w:name w:val="122EFA7E902249559F7447BB6AA9B713"/>
  </w:style>
  <w:style w:type="paragraph" w:customStyle="1" w:styleId="D318BEFF86B9442E8825F68A68F1B4B1">
    <w:name w:val="D318BEFF86B9442E8825F68A68F1B4B1"/>
  </w:style>
  <w:style w:type="paragraph" w:customStyle="1" w:styleId="1F419F261AB14860AB75335847E65048">
    <w:name w:val="1F419F261AB14860AB75335847E65048"/>
  </w:style>
  <w:style w:type="paragraph" w:customStyle="1" w:styleId="C604CEAA837C489A9DCC3CAB237BFFF5">
    <w:name w:val="C604CEAA837C489A9DCC3CAB237BFFF5"/>
  </w:style>
  <w:style w:type="paragraph" w:customStyle="1" w:styleId="5F8CE3452AAD482C9F51FF6C752EEFC6">
    <w:name w:val="5F8CE3452AAD482C9F51FF6C752EEFC6"/>
  </w:style>
  <w:style w:type="paragraph" w:customStyle="1" w:styleId="90C13150FA114DE0A5A895CD473F4674">
    <w:name w:val="90C13150FA114DE0A5A895CD473F4674"/>
  </w:style>
  <w:style w:type="paragraph" w:customStyle="1" w:styleId="C98AA69F5A584B7BBB8A6CD55E143B70">
    <w:name w:val="C98AA69F5A584B7BBB8A6CD55E143B70"/>
  </w:style>
  <w:style w:type="paragraph" w:customStyle="1" w:styleId="58A1808A8ECC4C35A5807EEB22D69E19">
    <w:name w:val="58A1808A8ECC4C35A5807EEB22D69E19"/>
  </w:style>
  <w:style w:type="paragraph" w:customStyle="1" w:styleId="4073412A5A6B4014975E9CDF7CDD9C5E">
    <w:name w:val="4073412A5A6B4014975E9CDF7CDD9C5E"/>
  </w:style>
  <w:style w:type="paragraph" w:customStyle="1" w:styleId="C4175C757CA24854952CBA65954D7EE7">
    <w:name w:val="C4175C757CA24854952CBA65954D7EE7"/>
  </w:style>
  <w:style w:type="paragraph" w:customStyle="1" w:styleId="08A3CC88794E47F9A319D425C387E9E9">
    <w:name w:val="08A3CC88794E47F9A319D425C387E9E9"/>
  </w:style>
  <w:style w:type="paragraph" w:customStyle="1" w:styleId="8748FCDEEA8445F9BDDD14B5F22A8588">
    <w:name w:val="8748FCDEEA8445F9BDDD14B5F22A8588"/>
  </w:style>
  <w:style w:type="paragraph" w:customStyle="1" w:styleId="208F3B7D281A481891B92690CE8DB3B9">
    <w:name w:val="208F3B7D281A481891B92690CE8DB3B9"/>
  </w:style>
  <w:style w:type="paragraph" w:customStyle="1" w:styleId="AB0937B29DD947FEA9F4016B9B3D2BD0">
    <w:name w:val="AB0937B29DD947FEA9F4016B9B3D2BD0"/>
  </w:style>
  <w:style w:type="paragraph" w:customStyle="1" w:styleId="EE7B0161C2C44E19A08A3DBC5CC9F5D6">
    <w:name w:val="EE7B0161C2C44E19A08A3DBC5CC9F5D6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8444650C6BB247A9B5C66F01D9C36D3C">
    <w:name w:val="8444650C6BB247A9B5C66F01D9C36D3C"/>
  </w:style>
  <w:style w:type="paragraph" w:customStyle="1" w:styleId="DE53BE546F3A4C35B63DB4B7CDA55C74">
    <w:name w:val="DE53BE546F3A4C35B63DB4B7CDA55C74"/>
  </w:style>
  <w:style w:type="paragraph" w:customStyle="1" w:styleId="31A396DA1C524AE6A1F043ED6CF8B89F">
    <w:name w:val="31A396DA1C524AE6A1F043ED6CF8B89F"/>
  </w:style>
  <w:style w:type="paragraph" w:customStyle="1" w:styleId="7BE31F7EF17C413D89BA975E1CFB4FBA">
    <w:name w:val="7BE31F7EF17C413D89BA975E1CFB4FBA"/>
  </w:style>
  <w:style w:type="paragraph" w:customStyle="1" w:styleId="2370AB3520D242E28069767300638CCC">
    <w:name w:val="2370AB3520D242E28069767300638CCC"/>
  </w:style>
  <w:style w:type="paragraph" w:customStyle="1" w:styleId="18B77D0AD724422E88BA1FBC24798FE6">
    <w:name w:val="18B77D0AD724422E88BA1FBC24798FE6"/>
  </w:style>
  <w:style w:type="paragraph" w:customStyle="1" w:styleId="A6B9CB25F80B4761822AC216B4190FD2">
    <w:name w:val="A6B9CB25F80B4761822AC216B4190FD2"/>
    <w:rsid w:val="00BF47D1"/>
  </w:style>
  <w:style w:type="paragraph" w:customStyle="1" w:styleId="AEF9BBCEF536420A91EC8EAA29EAD4C7">
    <w:name w:val="AEF9BBCEF536420A91EC8EAA29EAD4C7"/>
    <w:rsid w:val="001F3309"/>
  </w:style>
  <w:style w:type="paragraph" w:customStyle="1" w:styleId="FEDF1CF811FF4E47AFBDF5D3645436F6">
    <w:name w:val="FEDF1CF811FF4E47AFBDF5D3645436F6"/>
    <w:rsid w:val="001F3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74355-E90F-40A2-8022-B3BE4ED4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2020-02-02T19:23:00Z</dcterms:created>
  <dcterms:modified xsi:type="dcterms:W3CDTF">2020-02-06T02:54:00Z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